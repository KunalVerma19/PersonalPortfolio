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2E515494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37E65C89" w14:textId="296C91F4" w:rsidR="00692703" w:rsidRPr="00CF1A49" w:rsidRDefault="00172E72" w:rsidP="00913946">
            <w:pPr>
              <w:pStyle w:val="Title"/>
            </w:pPr>
            <w:r>
              <w:t>kUNAL VERMA</w:t>
            </w:r>
          </w:p>
          <w:p w14:paraId="1B78CD76" w14:textId="7201D4EC" w:rsidR="00692703" w:rsidRPr="00CF1A49" w:rsidRDefault="00172E72" w:rsidP="007B0E49">
            <w:pPr>
              <w:pStyle w:val="ContactInfoEmphasis"/>
              <w:contextualSpacing w:val="0"/>
            </w:pPr>
            <w:r>
              <w:t>Vkunal055@gmailcom</w:t>
            </w:r>
            <w:r w:rsidR="007B0E49" w:rsidRPr="00CF1A49">
              <w:t xml:space="preserve"> |</w:t>
            </w:r>
            <w:r w:rsidR="00692703" w:rsidRPr="00CF1A49">
              <w:t xml:space="preserve"> </w:t>
            </w:r>
            <w:r w:rsidR="00116D82">
              <w:t xml:space="preserve">+1 </w:t>
            </w:r>
            <w:r>
              <w:t>6474511623</w:t>
            </w:r>
          </w:p>
          <w:p w14:paraId="5C65D4D1" w14:textId="01A5FA11" w:rsidR="007B0E49" w:rsidRDefault="007B0E49" w:rsidP="00913946">
            <w:pPr>
              <w:pStyle w:val="ContactInfoEmphasis"/>
              <w:contextualSpacing w:val="0"/>
            </w:pPr>
            <w:r>
              <w:t>LinkedIn</w:t>
            </w:r>
            <w:r w:rsidR="00172E72">
              <w:t xml:space="preserve">- </w:t>
            </w:r>
            <w:hyperlink r:id="rId8" w:history="1">
              <w:proofErr w:type="spellStart"/>
              <w:r w:rsidR="00172E72" w:rsidRPr="00172E72">
                <w:rPr>
                  <w:rStyle w:val="Hyperlink"/>
                </w:rPr>
                <w:t>Kunal</w:t>
              </w:r>
              <w:proofErr w:type="spellEnd"/>
              <w:r w:rsidR="00172E72" w:rsidRPr="00172E72">
                <w:rPr>
                  <w:rStyle w:val="Hyperlink"/>
                </w:rPr>
                <w:t xml:space="preserve"> </w:t>
              </w:r>
              <w:proofErr w:type="spellStart"/>
              <w:r w:rsidR="00172E72" w:rsidRPr="00172E72">
                <w:rPr>
                  <w:rStyle w:val="Hyperlink"/>
                </w:rPr>
                <w:t>Verma</w:t>
              </w:r>
              <w:proofErr w:type="spellEnd"/>
              <w:r w:rsidR="00172E72" w:rsidRPr="00172E72">
                <w:rPr>
                  <w:rStyle w:val="Hyperlink"/>
                </w:rPr>
                <w:t xml:space="preserve"> (</w:t>
              </w:r>
              <w:proofErr w:type="spellStart"/>
              <w:r w:rsidR="00172E72" w:rsidRPr="00172E72">
                <w:rPr>
                  <w:rStyle w:val="Hyperlink"/>
                </w:rPr>
                <w:t>linkedln</w:t>
              </w:r>
              <w:proofErr w:type="spellEnd"/>
              <w:r w:rsidR="00172E72" w:rsidRPr="00172E72">
                <w:rPr>
                  <w:rStyle w:val="Hyperlink"/>
                </w:rPr>
                <w:t>)</w:t>
              </w:r>
            </w:hyperlink>
            <w:r w:rsidR="00172E72">
              <w:t xml:space="preserve"> </w:t>
            </w:r>
          </w:p>
          <w:p w14:paraId="7D835C72" w14:textId="5D223B10" w:rsidR="007B0E49" w:rsidRDefault="007B0E49" w:rsidP="00913946">
            <w:pPr>
              <w:pStyle w:val="ContactInfoEmphasis"/>
              <w:contextualSpacing w:val="0"/>
            </w:pPr>
            <w:proofErr w:type="spellStart"/>
            <w:r w:rsidRPr="007B0E49">
              <w:rPr>
                <w:bCs/>
                <w:color w:val="00B050"/>
              </w:rPr>
              <w:t>GitHub</w:t>
            </w:r>
            <w:proofErr w:type="spellEnd"/>
            <w:r>
              <w:rPr>
                <w:b w:val="0"/>
                <w:color w:val="595959" w:themeColor="text1" w:themeTint="A6"/>
              </w:rPr>
              <w:t xml:space="preserve"> </w:t>
            </w:r>
            <w:r w:rsidR="00172E72">
              <w:rPr>
                <w:b w:val="0"/>
                <w:color w:val="595959" w:themeColor="text1" w:themeTint="A6"/>
              </w:rPr>
              <w:t>–</w:t>
            </w:r>
            <w:r>
              <w:rPr>
                <w:b w:val="0"/>
                <w:color w:val="595959" w:themeColor="text1" w:themeTint="A6"/>
              </w:rPr>
              <w:t xml:space="preserve"> </w:t>
            </w:r>
            <w:hyperlink r:id="rId9" w:history="1">
              <w:proofErr w:type="spellStart"/>
              <w:r w:rsidR="00172E72" w:rsidRPr="00172E72">
                <w:rPr>
                  <w:rStyle w:val="Hyperlink"/>
                  <w:b w:val="0"/>
                </w:rPr>
                <w:t>Github</w:t>
              </w:r>
              <w:proofErr w:type="spellEnd"/>
              <w:r w:rsidR="00172E72" w:rsidRPr="00172E72">
                <w:rPr>
                  <w:rStyle w:val="Hyperlink"/>
                  <w:b w:val="0"/>
                </w:rPr>
                <w:t xml:space="preserve"> </w:t>
              </w:r>
              <w:proofErr w:type="spellStart"/>
              <w:r w:rsidR="00172E72" w:rsidRPr="00172E72">
                <w:rPr>
                  <w:rStyle w:val="Hyperlink"/>
                  <w:b w:val="0"/>
                </w:rPr>
                <w:t>Kunal</w:t>
              </w:r>
              <w:proofErr w:type="spellEnd"/>
              <w:r w:rsidR="00172E72" w:rsidRPr="00172E72">
                <w:rPr>
                  <w:rStyle w:val="Hyperlink"/>
                  <w:b w:val="0"/>
                </w:rPr>
                <w:t xml:space="preserve"> </w:t>
              </w:r>
              <w:proofErr w:type="spellStart"/>
              <w:r w:rsidR="00172E72" w:rsidRPr="00172E72">
                <w:rPr>
                  <w:rStyle w:val="Hyperlink"/>
                  <w:b w:val="0"/>
                </w:rPr>
                <w:t>Verma</w:t>
              </w:r>
              <w:proofErr w:type="spellEnd"/>
            </w:hyperlink>
            <w:hyperlink r:id="rId10" w:history="1"/>
          </w:p>
          <w:p w14:paraId="046EEB9B" w14:textId="6F0F12D9" w:rsidR="00692703" w:rsidRPr="00CF1A49" w:rsidRDefault="00692703" w:rsidP="00913946">
            <w:pPr>
              <w:pStyle w:val="ContactInfoEmphasis"/>
              <w:contextualSpacing w:val="0"/>
            </w:pPr>
          </w:p>
        </w:tc>
      </w:tr>
      <w:tr w:rsidR="009571D8" w:rsidRPr="00CF1A49" w14:paraId="3CEC4052" w14:textId="77777777" w:rsidTr="00692703">
        <w:tc>
          <w:tcPr>
            <w:tcW w:w="9360" w:type="dxa"/>
            <w:tcMar>
              <w:top w:w="432" w:type="dxa"/>
            </w:tcMar>
          </w:tcPr>
          <w:p w14:paraId="01267F3F" w14:textId="0540AC8F" w:rsidR="001755A8" w:rsidRPr="007C2E1F" w:rsidRDefault="001755A8" w:rsidP="007C2E1F">
            <w:pPr>
              <w:contextualSpacing w:val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4E6C589D" w14:textId="77777777" w:rsidR="004E01EB" w:rsidRPr="00CF1A49" w:rsidRDefault="0059593B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6C8A01F21262490F871EB1E27CCB7D64"/>
          </w:placeholder>
          <w:temporary/>
          <w:showingPlcHdr/>
          <w15:appearance w15:val="hidden"/>
        </w:sdtPr>
        <w:sdtEndPr/>
        <w:sdtContent>
          <w:bookmarkStart w:id="0" w:name="_GoBack"/>
          <w:r w:rsidR="004E01EB" w:rsidRPr="0048687F">
            <w:rPr>
              <w:color w:val="0D0D0D" w:themeColor="text1" w:themeTint="F2"/>
            </w:rPr>
            <w:t>Experience</w:t>
          </w:r>
          <w:bookmarkEnd w:id="0"/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14:paraId="49C7AFEB" w14:textId="77777777" w:rsidTr="00D66A52">
        <w:tc>
          <w:tcPr>
            <w:tcW w:w="9355" w:type="dxa"/>
          </w:tcPr>
          <w:p w14:paraId="39173136" w14:textId="24270DFE" w:rsidR="001E3120" w:rsidRPr="00CF1A49" w:rsidRDefault="001E3120" w:rsidP="001D0BF1">
            <w:pPr>
              <w:contextualSpacing w:val="0"/>
            </w:pPr>
          </w:p>
        </w:tc>
      </w:tr>
      <w:tr w:rsidR="00F61DF9" w:rsidRPr="00CF1A49" w14:paraId="3544A9A2" w14:textId="77777777" w:rsidTr="00F61DF9">
        <w:tc>
          <w:tcPr>
            <w:tcW w:w="9355" w:type="dxa"/>
            <w:tcMar>
              <w:top w:w="216" w:type="dxa"/>
            </w:tcMar>
          </w:tcPr>
          <w:p w14:paraId="33D8144E" w14:textId="1F340B0C" w:rsidR="00116D82" w:rsidRPr="006C5EF3" w:rsidRDefault="00116D82" w:rsidP="00116D82">
            <w:pPr>
              <w:numPr>
                <w:ilvl w:val="0"/>
                <w:numId w:val="14"/>
              </w:numPr>
              <w:spacing w:before="100" w:beforeAutospacing="1" w:after="20" w:afterAutospacing="1"/>
              <w:jc w:val="both"/>
              <w:rPr>
                <w:rFonts w:eastAsia="Times New Roman" w:cstheme="minorHAnsi"/>
                <w:color w:val="0D0D0D" w:themeColor="text1" w:themeTint="F2"/>
              </w:rPr>
            </w:pPr>
            <w:r w:rsidRPr="006C5EF3">
              <w:rPr>
                <w:rFonts w:eastAsia="Times New Roman" w:cstheme="minorHAnsi"/>
                <w:color w:val="0D0D0D" w:themeColor="text1" w:themeTint="F2"/>
              </w:rPr>
              <w:t xml:space="preserve">Designed advanced graphical and user-friendly websites for a variety of firms, </w:t>
            </w:r>
            <w:r w:rsidR="00B06DDC" w:rsidRPr="006C5EF3">
              <w:rPr>
                <w:rFonts w:eastAsia="Times New Roman" w:cstheme="minorHAnsi"/>
                <w:color w:val="0D0D0D" w:themeColor="text1" w:themeTint="F2"/>
              </w:rPr>
              <w:t>organizations</w:t>
            </w:r>
            <w:r w:rsidRPr="006C5EF3">
              <w:rPr>
                <w:rFonts w:eastAsia="Times New Roman" w:cstheme="minorHAnsi"/>
                <w:color w:val="0D0D0D" w:themeColor="text1" w:themeTint="F2"/>
              </w:rPr>
              <w:t>, professions, and individuals, doubling their online presence.</w:t>
            </w:r>
          </w:p>
          <w:p w14:paraId="25D3B5DC" w14:textId="736DFD15" w:rsidR="00116D82" w:rsidRPr="006C5EF3" w:rsidRDefault="00116D82" w:rsidP="00116D82">
            <w:pPr>
              <w:numPr>
                <w:ilvl w:val="0"/>
                <w:numId w:val="14"/>
              </w:numPr>
              <w:spacing w:before="100" w:beforeAutospacing="1" w:after="20" w:afterAutospacing="1"/>
              <w:jc w:val="both"/>
              <w:rPr>
                <w:rFonts w:eastAsia="Times New Roman" w:cstheme="minorHAnsi"/>
                <w:color w:val="0D0D0D" w:themeColor="text1" w:themeTint="F2"/>
              </w:rPr>
            </w:pPr>
            <w:r w:rsidRPr="00116D82">
              <w:rPr>
                <w:rFonts w:eastAsia="Times New Roman" w:cstheme="minorHAnsi"/>
                <w:color w:val="0D0D0D" w:themeColor="text1" w:themeTint="F2"/>
                <w:lang w:eastAsia="en-CA"/>
              </w:rPr>
              <w:t>Excellent written and communication skills with ability to gather, create and transform business requirements into functional requirements</w:t>
            </w:r>
            <w:r w:rsidRPr="006C5EF3">
              <w:rPr>
                <w:rFonts w:eastAsia="Times New Roman" w:cstheme="minorHAnsi"/>
                <w:color w:val="0D0D0D" w:themeColor="text1" w:themeTint="F2"/>
                <w:lang w:eastAsia="en-CA"/>
              </w:rPr>
              <w:t>.</w:t>
            </w:r>
          </w:p>
          <w:p w14:paraId="2422D2FA" w14:textId="2C045527" w:rsidR="00116D82" w:rsidRPr="006C5EF3" w:rsidRDefault="00116D82" w:rsidP="00116D82">
            <w:pPr>
              <w:pStyle w:val="ListParagraph"/>
              <w:numPr>
                <w:ilvl w:val="0"/>
                <w:numId w:val="14"/>
              </w:numPr>
              <w:spacing w:before="100" w:beforeAutospacing="1" w:after="100" w:afterAutospacing="1"/>
              <w:jc w:val="both"/>
              <w:rPr>
                <w:rFonts w:cstheme="minorHAnsi"/>
                <w:color w:val="0D0D0D" w:themeColor="text1" w:themeTint="F2"/>
                <w:lang w:eastAsia="en-CA"/>
              </w:rPr>
            </w:pPr>
            <w:r w:rsidRPr="006C5EF3">
              <w:rPr>
                <w:rFonts w:cstheme="minorHAnsi"/>
                <w:color w:val="0D0D0D" w:themeColor="text1" w:themeTint="F2"/>
                <w:lang w:eastAsia="en-CA"/>
              </w:rPr>
              <w:t xml:space="preserve">Strong leadership skills with proven ability to manage, lead, </w:t>
            </w:r>
            <w:r w:rsidR="00B06DDC" w:rsidRPr="006C5EF3">
              <w:rPr>
                <w:rFonts w:cstheme="minorHAnsi"/>
                <w:color w:val="0D0D0D" w:themeColor="text1" w:themeTint="F2"/>
                <w:lang w:eastAsia="en-CA"/>
              </w:rPr>
              <w:t>delegate,</w:t>
            </w:r>
            <w:r w:rsidRPr="006C5EF3">
              <w:rPr>
                <w:rFonts w:cstheme="minorHAnsi"/>
                <w:color w:val="0D0D0D" w:themeColor="text1" w:themeTint="F2"/>
                <w:lang w:eastAsia="en-CA"/>
              </w:rPr>
              <w:t xml:space="preserve"> and mentor team members</w:t>
            </w:r>
          </w:p>
          <w:p w14:paraId="6704975C" w14:textId="77777777" w:rsidR="00116D82" w:rsidRPr="006C5EF3" w:rsidRDefault="00116D82" w:rsidP="00116D82">
            <w:pPr>
              <w:pStyle w:val="ListParagraph"/>
              <w:numPr>
                <w:ilvl w:val="0"/>
                <w:numId w:val="14"/>
              </w:numPr>
              <w:spacing w:before="100" w:beforeAutospacing="1" w:after="100" w:afterAutospacing="1"/>
              <w:jc w:val="both"/>
              <w:rPr>
                <w:rFonts w:cstheme="minorHAnsi"/>
                <w:color w:val="0D0D0D" w:themeColor="text1" w:themeTint="F2"/>
              </w:rPr>
            </w:pPr>
            <w:r w:rsidRPr="006C5EF3">
              <w:rPr>
                <w:rFonts w:cstheme="minorHAnsi"/>
                <w:color w:val="0D0D0D" w:themeColor="text1" w:themeTint="F2"/>
                <w:lang w:eastAsia="en-CA"/>
              </w:rPr>
              <w:t xml:space="preserve">Exceptionally good team player </w:t>
            </w:r>
            <w:r w:rsidRPr="006C5EF3">
              <w:rPr>
                <w:rFonts w:cstheme="minorHAnsi"/>
                <w:color w:val="0D0D0D" w:themeColor="text1" w:themeTint="F2"/>
              </w:rPr>
              <w:t>who can work independently as well with minimal supervision</w:t>
            </w:r>
          </w:p>
          <w:p w14:paraId="362F9CC2" w14:textId="3308AFC3" w:rsidR="00116D82" w:rsidRPr="006C5EF3" w:rsidRDefault="00116D82" w:rsidP="00116D82">
            <w:pPr>
              <w:pStyle w:val="ListParagraph"/>
              <w:numPr>
                <w:ilvl w:val="0"/>
                <w:numId w:val="14"/>
              </w:numPr>
              <w:spacing w:before="100" w:beforeAutospacing="1"/>
              <w:ind w:left="357" w:hanging="357"/>
              <w:jc w:val="both"/>
              <w:rPr>
                <w:rFonts w:cstheme="minorHAnsi"/>
                <w:b/>
                <w:bCs/>
                <w:color w:val="0D0D0D" w:themeColor="text1" w:themeTint="F2"/>
              </w:rPr>
            </w:pPr>
            <w:r w:rsidRPr="006C5EF3">
              <w:rPr>
                <w:rFonts w:cstheme="minorHAnsi"/>
                <w:color w:val="0D0D0D" w:themeColor="text1" w:themeTint="F2"/>
              </w:rPr>
              <w:t>Solid experience working in fast-paced and dynamic team environment.</w:t>
            </w:r>
          </w:p>
          <w:p w14:paraId="4076C00B" w14:textId="77777777" w:rsidR="00716C38" w:rsidRPr="006C5EF3" w:rsidRDefault="00716C38" w:rsidP="00716C38">
            <w:pPr>
              <w:pStyle w:val="ListParagraph"/>
              <w:numPr>
                <w:ilvl w:val="0"/>
                <w:numId w:val="14"/>
              </w:numPr>
              <w:spacing w:before="100" w:beforeAutospacing="1" w:after="100" w:afterAutospacing="1"/>
              <w:jc w:val="both"/>
              <w:rPr>
                <w:color w:val="0D0D0D" w:themeColor="text1" w:themeTint="F2"/>
                <w:lang w:eastAsia="en-CA"/>
              </w:rPr>
            </w:pPr>
            <w:r w:rsidRPr="006C5EF3">
              <w:rPr>
                <w:color w:val="0D0D0D" w:themeColor="text1" w:themeTint="F2"/>
                <w:lang w:eastAsia="en-CA"/>
              </w:rPr>
              <w:t>Strong leadership skills with proven ability to manage, lead, delegate and mentor team members</w:t>
            </w:r>
          </w:p>
          <w:p w14:paraId="26B24023" w14:textId="77777777" w:rsidR="00716C38" w:rsidRPr="006C5EF3" w:rsidRDefault="00716C38" w:rsidP="00716C38">
            <w:pPr>
              <w:pStyle w:val="ListParagraph"/>
              <w:numPr>
                <w:ilvl w:val="0"/>
                <w:numId w:val="14"/>
              </w:numPr>
              <w:spacing w:before="100" w:beforeAutospacing="1" w:after="100" w:afterAutospacing="1"/>
              <w:jc w:val="both"/>
              <w:rPr>
                <w:color w:val="0D0D0D" w:themeColor="text1" w:themeTint="F2"/>
              </w:rPr>
            </w:pPr>
            <w:r w:rsidRPr="006C5EF3">
              <w:rPr>
                <w:color w:val="0D0D0D" w:themeColor="text1" w:themeTint="F2"/>
                <w:lang w:eastAsia="en-CA"/>
              </w:rPr>
              <w:t xml:space="preserve">Exceptionally good team player </w:t>
            </w:r>
            <w:r w:rsidRPr="006C5EF3">
              <w:rPr>
                <w:color w:val="0D0D0D" w:themeColor="text1" w:themeTint="F2"/>
              </w:rPr>
              <w:t>who can work independently as well with minimal supervision</w:t>
            </w:r>
          </w:p>
          <w:p w14:paraId="6F4B8D40" w14:textId="3958568E" w:rsidR="00716C38" w:rsidRPr="006C5EF3" w:rsidRDefault="00716C38" w:rsidP="00716C38">
            <w:pPr>
              <w:pStyle w:val="ListParagraph"/>
              <w:numPr>
                <w:ilvl w:val="0"/>
                <w:numId w:val="14"/>
              </w:numPr>
              <w:spacing w:before="100" w:beforeAutospacing="1"/>
              <w:ind w:left="357" w:hanging="357"/>
              <w:jc w:val="both"/>
              <w:rPr>
                <w:b/>
                <w:bCs/>
                <w:color w:val="0D0D0D" w:themeColor="text1" w:themeTint="F2"/>
              </w:rPr>
            </w:pPr>
            <w:r w:rsidRPr="006C5EF3">
              <w:rPr>
                <w:color w:val="0D0D0D" w:themeColor="text1" w:themeTint="F2"/>
              </w:rPr>
              <w:t>Solid experience working in fast-paced and dynamic team environment.</w:t>
            </w:r>
          </w:p>
          <w:p w14:paraId="5D930192" w14:textId="77777777" w:rsidR="00116D82" w:rsidRPr="00116D82" w:rsidRDefault="00116D82" w:rsidP="0048687F">
            <w:pPr>
              <w:spacing w:before="100" w:beforeAutospacing="1" w:after="20" w:afterAutospacing="1"/>
              <w:ind w:left="360"/>
              <w:jc w:val="both"/>
              <w:rPr>
                <w:rFonts w:ascii="Times New Roman" w:eastAsia="Times New Roman" w:hAnsi="Times New Roman" w:cs="Times New Roman"/>
                <w:color w:val="auto"/>
              </w:rPr>
            </w:pPr>
          </w:p>
          <w:p w14:paraId="4A79948C" w14:textId="0950855F" w:rsidR="00F61DF9" w:rsidRDefault="00F61DF9" w:rsidP="00F61DF9"/>
        </w:tc>
      </w:tr>
    </w:tbl>
    <w:sdt>
      <w:sdtPr>
        <w:alias w:val="Education:"/>
        <w:tag w:val="Education:"/>
        <w:id w:val="-1908763273"/>
        <w:placeholder>
          <w:docPart w:val="127BA3D3B25A4A15877DE7BC461CF357"/>
        </w:placeholder>
        <w:temporary/>
        <w:showingPlcHdr/>
        <w15:appearance w15:val="hidden"/>
      </w:sdtPr>
      <w:sdtEndPr/>
      <w:sdtContent>
        <w:p w14:paraId="262C7F79" w14:textId="77777777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34F1D793" w14:textId="77777777" w:rsidTr="00D66A52">
        <w:tc>
          <w:tcPr>
            <w:tcW w:w="9355" w:type="dxa"/>
          </w:tcPr>
          <w:p w14:paraId="1C60BD0A" w14:textId="77777777" w:rsidR="0048687F" w:rsidRDefault="0048687F" w:rsidP="0048687F">
            <w:pPr>
              <w:pStyle w:val="Heading3"/>
              <w:contextualSpacing w:val="0"/>
              <w:outlineLvl w:val="2"/>
            </w:pPr>
            <w:r>
              <w:t>April 2019</w:t>
            </w:r>
            <w:r w:rsidR="001D0BF1" w:rsidRPr="00CF1A49">
              <w:t xml:space="preserve"> </w:t>
            </w:r>
            <w:r>
              <w:t>– march 2020</w:t>
            </w:r>
          </w:p>
          <w:p w14:paraId="20B7DCEC" w14:textId="2F930626" w:rsidR="001D0BF1" w:rsidRPr="00CF1A49" w:rsidRDefault="0048687F" w:rsidP="0048687F">
            <w:pPr>
              <w:pStyle w:val="Heading2"/>
              <w:contextualSpacing w:val="0"/>
              <w:outlineLvl w:val="1"/>
            </w:pPr>
            <w:proofErr w:type="gramStart"/>
            <w:r>
              <w:t>12</w:t>
            </w:r>
            <w:r w:rsidRPr="0048687F">
              <w:rPr>
                <w:vertAlign w:val="superscript"/>
              </w:rPr>
              <w:t>th</w:t>
            </w:r>
            <w:r>
              <w:t>(</w:t>
            </w:r>
            <w:proofErr w:type="gramEnd"/>
            <w:r>
              <w:t>non-medical)</w:t>
            </w:r>
            <w:r w:rsidRPr="00CF1A49">
              <w:t xml:space="preserve">, </w:t>
            </w:r>
            <w:r w:rsidR="00172E72">
              <w:rPr>
                <w:rStyle w:val="SubtleReference"/>
              </w:rPr>
              <w:t>Montfort World SCHOOL</w:t>
            </w:r>
            <w:r>
              <w:rPr>
                <w:rStyle w:val="SubtleReference"/>
              </w:rPr>
              <w:t xml:space="preserve"> - INDIA</w:t>
            </w:r>
          </w:p>
          <w:p w14:paraId="48A31F3A" w14:textId="0ECC9E5D" w:rsidR="007538DC" w:rsidRPr="00CF1A49" w:rsidRDefault="00172E72" w:rsidP="007538DC">
            <w:pPr>
              <w:contextualSpacing w:val="0"/>
            </w:pPr>
            <w:r>
              <w:t>87</w:t>
            </w:r>
            <w:r w:rsidR="0048687F">
              <w:t>%</w:t>
            </w:r>
          </w:p>
        </w:tc>
      </w:tr>
      <w:tr w:rsidR="00F61DF9" w:rsidRPr="00CF1A49" w14:paraId="0442AF86" w14:textId="77777777" w:rsidTr="00F61DF9">
        <w:tc>
          <w:tcPr>
            <w:tcW w:w="9355" w:type="dxa"/>
            <w:tcMar>
              <w:top w:w="216" w:type="dxa"/>
            </w:tcMar>
          </w:tcPr>
          <w:p w14:paraId="3CE804A2" w14:textId="0795E25B" w:rsidR="00F61DF9" w:rsidRPr="00CF1A49" w:rsidRDefault="0048687F" w:rsidP="00F61DF9">
            <w:pPr>
              <w:pStyle w:val="Heading3"/>
              <w:contextualSpacing w:val="0"/>
              <w:outlineLvl w:val="2"/>
            </w:pPr>
            <w:r>
              <w:t>jan 2021 –</w:t>
            </w:r>
            <w:r w:rsidR="00F61DF9" w:rsidRPr="00CF1A49">
              <w:t xml:space="preserve"> </w:t>
            </w:r>
            <w:proofErr w:type="gramStart"/>
            <w:r w:rsidR="00172E72">
              <w:t xml:space="preserve">SEPT </w:t>
            </w:r>
            <w:r>
              <w:t xml:space="preserve"> 2022</w:t>
            </w:r>
            <w:proofErr w:type="gramEnd"/>
          </w:p>
          <w:p w14:paraId="2C0699B6" w14:textId="1034D73F" w:rsidR="00F61DF9" w:rsidRPr="00CF1A49" w:rsidRDefault="0048687F" w:rsidP="00F61DF9">
            <w:pPr>
              <w:pStyle w:val="Heading2"/>
              <w:contextualSpacing w:val="0"/>
              <w:outlineLvl w:val="1"/>
            </w:pPr>
            <w:r>
              <w:t>Software engineering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centennial college - Toronto</w:t>
            </w:r>
          </w:p>
          <w:p w14:paraId="344E44CC" w14:textId="77777777" w:rsidR="0048687F" w:rsidRDefault="0048687F" w:rsidP="00F61DF9">
            <w:r>
              <w:t xml:space="preserve">Relevant Courses: OOP in C#, Software Engineering Fundamentals, Web Interface Design, Java Programming, … </w:t>
            </w:r>
          </w:p>
          <w:p w14:paraId="1443B350" w14:textId="7FF3D0CB" w:rsidR="00F61DF9" w:rsidRDefault="0048687F" w:rsidP="00F61DF9">
            <w:r>
              <w:t>• Maintaining a 4.1/4.5 total GPA</w:t>
            </w:r>
          </w:p>
        </w:tc>
      </w:tr>
    </w:tbl>
    <w:sdt>
      <w:sdtPr>
        <w:alias w:val="Skills:"/>
        <w:tag w:val="Skills:"/>
        <w:id w:val="-1392877668"/>
        <w:placeholder>
          <w:docPart w:val="67F82534D02D4E6088BDBA47BFC2945B"/>
        </w:placeholder>
        <w:temporary/>
        <w:showingPlcHdr/>
        <w15:appearance w15:val="hidden"/>
      </w:sdtPr>
      <w:sdtEndPr/>
      <w:sdtContent>
        <w:p w14:paraId="0D5468A5" w14:textId="77777777"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48687F" w:rsidRPr="006E1507" w14:paraId="4CCBDB28" w14:textId="77777777" w:rsidTr="002C30C5">
        <w:trPr>
          <w:trHeight w:val="1638"/>
        </w:trPr>
        <w:tc>
          <w:tcPr>
            <w:tcW w:w="4680" w:type="dxa"/>
          </w:tcPr>
          <w:p w14:paraId="58985B39" w14:textId="3BA0FCF5" w:rsidR="0048687F" w:rsidRPr="002C30C5" w:rsidRDefault="0048687F" w:rsidP="0048687F">
            <w:pPr>
              <w:pStyle w:val="ListBullet"/>
              <w:contextualSpacing w:val="0"/>
              <w:rPr>
                <w:color w:val="0D0D0D" w:themeColor="text1" w:themeTint="F2"/>
              </w:rPr>
            </w:pPr>
            <w:r w:rsidRPr="002C30C5">
              <w:rPr>
                <w:b/>
                <w:bCs/>
                <w:color w:val="0D0D0D" w:themeColor="text1" w:themeTint="F2"/>
              </w:rPr>
              <w:t xml:space="preserve">Languages: </w:t>
            </w:r>
            <w:r w:rsidRPr="002C30C5">
              <w:rPr>
                <w:color w:val="0D0D0D" w:themeColor="text1" w:themeTint="F2"/>
              </w:rPr>
              <w:t>C#, Python, Java, JavaScript, HTML/XML, CSS</w:t>
            </w:r>
          </w:p>
          <w:p w14:paraId="68B71B99" w14:textId="2B3B778A" w:rsidR="0048687F" w:rsidRPr="002C30C5" w:rsidRDefault="0048687F" w:rsidP="0048687F">
            <w:pPr>
              <w:pStyle w:val="ListBullet"/>
              <w:contextualSpacing w:val="0"/>
              <w:rPr>
                <w:color w:val="0D0D0D" w:themeColor="text1" w:themeTint="F2"/>
              </w:rPr>
            </w:pPr>
            <w:r w:rsidRPr="002C30C5">
              <w:rPr>
                <w:b/>
                <w:bCs/>
                <w:color w:val="0D0D0D" w:themeColor="text1" w:themeTint="F2"/>
              </w:rPr>
              <w:t>Technologies</w:t>
            </w:r>
            <w:r w:rsidRPr="002C30C5">
              <w:rPr>
                <w:color w:val="0D0D0D" w:themeColor="text1" w:themeTint="F2"/>
              </w:rPr>
              <w:t>: MySQL, Git, MongoDB,</w:t>
            </w:r>
            <w:r w:rsidR="002C30C5">
              <w:rPr>
                <w:color w:val="0D0D0D" w:themeColor="text1" w:themeTint="F2"/>
              </w:rPr>
              <w:t xml:space="preserve"> </w:t>
            </w:r>
            <w:r w:rsidRPr="002C30C5">
              <w:rPr>
                <w:color w:val="0D0D0D" w:themeColor="text1" w:themeTint="F2"/>
              </w:rPr>
              <w:t>Linux/Unix, jQuery, Google Firebase, Oracle, Android Studio, Microsoft Applications, Adobe Photoshop</w:t>
            </w:r>
          </w:p>
        </w:tc>
        <w:tc>
          <w:tcPr>
            <w:tcW w:w="4680" w:type="dxa"/>
            <w:tcMar>
              <w:left w:w="360" w:type="dxa"/>
            </w:tcMar>
          </w:tcPr>
          <w:p w14:paraId="0DD80BE6" w14:textId="77777777" w:rsidR="0048687F" w:rsidRDefault="0048687F" w:rsidP="0048687F">
            <w:pPr>
              <w:pStyle w:val="ListBullet"/>
              <w:contextualSpacing w:val="0"/>
              <w:rPr>
                <w:color w:val="0D0D0D" w:themeColor="text1" w:themeTint="F2"/>
              </w:rPr>
            </w:pPr>
            <w:r w:rsidRPr="002C30C5">
              <w:rPr>
                <w:b/>
                <w:bCs/>
                <w:color w:val="0D0D0D" w:themeColor="text1" w:themeTint="F2"/>
              </w:rPr>
              <w:t>Key Skills</w:t>
            </w:r>
            <w:r w:rsidRPr="002C30C5">
              <w:rPr>
                <w:color w:val="0D0D0D" w:themeColor="text1" w:themeTint="F2"/>
              </w:rPr>
              <w:t>: IT Project Management</w:t>
            </w:r>
          </w:p>
          <w:p w14:paraId="34D428E8" w14:textId="77777777" w:rsidR="002C30C5" w:rsidRPr="002C30C5" w:rsidRDefault="002C30C5" w:rsidP="002C30C5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  <w:rPr>
                <w:color w:val="0D0D0D" w:themeColor="text1" w:themeTint="F2"/>
              </w:rPr>
            </w:pPr>
            <w:r>
              <w:rPr>
                <w:b/>
                <w:bCs/>
                <w:color w:val="0D0D0D" w:themeColor="text1" w:themeTint="F2"/>
              </w:rPr>
              <w:t xml:space="preserve">                   </w:t>
            </w:r>
            <w:r w:rsidRPr="002C30C5">
              <w:rPr>
                <w:color w:val="0D0D0D" w:themeColor="text1" w:themeTint="F2"/>
              </w:rPr>
              <w:t>Software Engineering,</w:t>
            </w:r>
          </w:p>
          <w:p w14:paraId="35F4EAF6" w14:textId="514D9E07" w:rsidR="002C30C5" w:rsidRDefault="002C30C5" w:rsidP="002C30C5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 xml:space="preserve">                   Web services programming,</w:t>
            </w:r>
          </w:p>
          <w:p w14:paraId="75FC38F2" w14:textId="29B44F02" w:rsidR="002C30C5" w:rsidRDefault="002C30C5" w:rsidP="002C30C5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 xml:space="preserve">                   Advanced databases,</w:t>
            </w:r>
          </w:p>
          <w:p w14:paraId="1F0F553D" w14:textId="0547B8C0" w:rsidR="002C30C5" w:rsidRDefault="002C30C5" w:rsidP="002C30C5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 xml:space="preserve">                   Technical support,</w:t>
            </w:r>
          </w:p>
          <w:p w14:paraId="1AC32E17" w14:textId="2B8759FE" w:rsidR="002C30C5" w:rsidRPr="002C30C5" w:rsidRDefault="002C30C5" w:rsidP="002C30C5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 xml:space="preserve">                   Web designing,</w:t>
            </w:r>
          </w:p>
        </w:tc>
      </w:tr>
    </w:tbl>
    <w:p w14:paraId="43A36D37" w14:textId="47C059D7" w:rsidR="00AD782D" w:rsidRPr="00CF1A49" w:rsidRDefault="00524140" w:rsidP="0062312F">
      <w:pPr>
        <w:pStyle w:val="Heading1"/>
      </w:pPr>
      <w:r>
        <w:t>Certificate Courses</w:t>
      </w:r>
    </w:p>
    <w:p w14:paraId="6FA1AF18" w14:textId="1F8BB73D" w:rsidR="00B51D1B" w:rsidRDefault="00524140" w:rsidP="00524140">
      <w:pPr>
        <w:pStyle w:val="ListParagraph"/>
        <w:numPr>
          <w:ilvl w:val="0"/>
          <w:numId w:val="15"/>
        </w:numPr>
      </w:pPr>
      <w:r w:rsidRPr="00524140">
        <w:t>Introduction to Programming Using HTML and CSS</w:t>
      </w:r>
    </w:p>
    <w:p w14:paraId="4E0169CA" w14:textId="45AC4FCB" w:rsidR="00524140" w:rsidRDefault="00524140" w:rsidP="00524140">
      <w:pPr>
        <w:pStyle w:val="ListParagraph"/>
        <w:numPr>
          <w:ilvl w:val="0"/>
          <w:numId w:val="15"/>
        </w:numPr>
      </w:pPr>
      <w:r w:rsidRPr="00524140">
        <w:t>HTML5 Application Development Fundamentals</w:t>
      </w:r>
    </w:p>
    <w:p w14:paraId="7E7DF77F" w14:textId="40076431" w:rsidR="00524140" w:rsidRDefault="00524140" w:rsidP="00524140">
      <w:pPr>
        <w:pStyle w:val="ListParagraph"/>
        <w:numPr>
          <w:ilvl w:val="0"/>
          <w:numId w:val="15"/>
        </w:numPr>
      </w:pPr>
      <w:r w:rsidRPr="00524140">
        <w:t>Oracle Certified Expert Database SQL</w:t>
      </w:r>
    </w:p>
    <w:p w14:paraId="09E7039E" w14:textId="0A29BDF3" w:rsidR="00361BA2" w:rsidRPr="00172E72" w:rsidRDefault="00524140" w:rsidP="00172E72">
      <w:pPr>
        <w:pStyle w:val="ListParagraph"/>
        <w:numPr>
          <w:ilvl w:val="0"/>
          <w:numId w:val="15"/>
        </w:numPr>
      </w:pPr>
      <w:r w:rsidRPr="00524140">
        <w:t>Developing Microsoft Azure and Web Services</w:t>
      </w:r>
    </w:p>
    <w:p w14:paraId="3A972E09" w14:textId="77777777" w:rsidR="00F37B29" w:rsidRPr="006E1507" w:rsidRDefault="00F37B29" w:rsidP="00845D93"/>
    <w:sectPr w:rsidR="00F37B29" w:rsidRPr="006E1507" w:rsidSect="005A1B10">
      <w:footerReference w:type="default" r:id="rId11"/>
      <w:headerReference w:type="first" r:id="rId12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73A4CB" w14:textId="77777777" w:rsidR="0059593B" w:rsidRDefault="0059593B" w:rsidP="0068194B">
      <w:r>
        <w:separator/>
      </w:r>
    </w:p>
    <w:p w14:paraId="6E85A7FB" w14:textId="77777777" w:rsidR="0059593B" w:rsidRDefault="0059593B"/>
    <w:p w14:paraId="188A36C8" w14:textId="77777777" w:rsidR="0059593B" w:rsidRDefault="0059593B"/>
  </w:endnote>
  <w:endnote w:type="continuationSeparator" w:id="0">
    <w:p w14:paraId="6812454C" w14:textId="77777777" w:rsidR="0059593B" w:rsidRDefault="0059593B" w:rsidP="0068194B">
      <w:r>
        <w:continuationSeparator/>
      </w:r>
    </w:p>
    <w:p w14:paraId="1FF95DE3" w14:textId="77777777" w:rsidR="0059593B" w:rsidRDefault="0059593B"/>
    <w:p w14:paraId="3C9388CF" w14:textId="77777777" w:rsidR="0059593B" w:rsidRDefault="0059593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6836233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72E7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832048" w14:textId="77777777" w:rsidR="0059593B" w:rsidRDefault="0059593B" w:rsidP="0068194B">
      <w:r>
        <w:separator/>
      </w:r>
    </w:p>
    <w:p w14:paraId="727A4B56" w14:textId="77777777" w:rsidR="0059593B" w:rsidRDefault="0059593B"/>
    <w:p w14:paraId="58A912A2" w14:textId="77777777" w:rsidR="0059593B" w:rsidRDefault="0059593B"/>
  </w:footnote>
  <w:footnote w:type="continuationSeparator" w:id="0">
    <w:p w14:paraId="5A137B73" w14:textId="77777777" w:rsidR="0059593B" w:rsidRDefault="0059593B" w:rsidP="0068194B">
      <w:r>
        <w:continuationSeparator/>
      </w:r>
    </w:p>
    <w:p w14:paraId="3873DD0B" w14:textId="77777777" w:rsidR="0059593B" w:rsidRDefault="0059593B"/>
    <w:p w14:paraId="4FF3C8E9" w14:textId="77777777" w:rsidR="0059593B" w:rsidRDefault="0059593B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6751FF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97A9A44" wp14:editId="6F7D2467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3B09A77" id="Straight Connector 5" o:spid="_x0000_s1026" alt="&quot;&quot;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>
    <w:nsid w:val="264274A1"/>
    <w:multiLevelType w:val="hybridMultilevel"/>
    <w:tmpl w:val="ADB45DB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A497682"/>
    <w:multiLevelType w:val="hybridMultilevel"/>
    <w:tmpl w:val="5FD250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>
    <w:nsid w:val="353B4EBE"/>
    <w:multiLevelType w:val="hybridMultilevel"/>
    <w:tmpl w:val="2796F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>
    <w:nsid w:val="5A511B88"/>
    <w:multiLevelType w:val="hybridMultilevel"/>
    <w:tmpl w:val="BA8E8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3"/>
  </w:num>
  <w:num w:numId="8">
    <w:abstractNumId w:val="2"/>
  </w:num>
  <w:num w:numId="9">
    <w:abstractNumId w:val="15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1"/>
  </w:num>
  <w:num w:numId="15">
    <w:abstractNumId w:val="16"/>
  </w:num>
  <w:num w:numId="16">
    <w:abstractNumId w:val="14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F33"/>
    <w:rsid w:val="000001EF"/>
    <w:rsid w:val="00007322"/>
    <w:rsid w:val="00007728"/>
    <w:rsid w:val="00014F33"/>
    <w:rsid w:val="00022EB2"/>
    <w:rsid w:val="00024584"/>
    <w:rsid w:val="00024730"/>
    <w:rsid w:val="00055E95"/>
    <w:rsid w:val="0007021F"/>
    <w:rsid w:val="000A7A03"/>
    <w:rsid w:val="000B2BA5"/>
    <w:rsid w:val="000F2F8C"/>
    <w:rsid w:val="0010006E"/>
    <w:rsid w:val="001045A8"/>
    <w:rsid w:val="00114A91"/>
    <w:rsid w:val="00116D82"/>
    <w:rsid w:val="001427E1"/>
    <w:rsid w:val="00163668"/>
    <w:rsid w:val="00171566"/>
    <w:rsid w:val="00172E72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4714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C30C5"/>
    <w:rsid w:val="002D23C5"/>
    <w:rsid w:val="002D3E77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1BA2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8687F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24140"/>
    <w:rsid w:val="00566A35"/>
    <w:rsid w:val="0056701E"/>
    <w:rsid w:val="005740D7"/>
    <w:rsid w:val="0059593B"/>
    <w:rsid w:val="005A0F26"/>
    <w:rsid w:val="005A1B10"/>
    <w:rsid w:val="005A2F38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762D0"/>
    <w:rsid w:val="0068194B"/>
    <w:rsid w:val="00692703"/>
    <w:rsid w:val="006A1962"/>
    <w:rsid w:val="006A50BA"/>
    <w:rsid w:val="006B5D48"/>
    <w:rsid w:val="006B7D7B"/>
    <w:rsid w:val="006C1A5E"/>
    <w:rsid w:val="006C5EF3"/>
    <w:rsid w:val="006D65FA"/>
    <w:rsid w:val="006E1507"/>
    <w:rsid w:val="006F2A56"/>
    <w:rsid w:val="00712D8B"/>
    <w:rsid w:val="00716C38"/>
    <w:rsid w:val="007273B7"/>
    <w:rsid w:val="00733E0A"/>
    <w:rsid w:val="0074403D"/>
    <w:rsid w:val="00746D44"/>
    <w:rsid w:val="007538DC"/>
    <w:rsid w:val="00757803"/>
    <w:rsid w:val="0079206B"/>
    <w:rsid w:val="00796076"/>
    <w:rsid w:val="007B0E49"/>
    <w:rsid w:val="007C0566"/>
    <w:rsid w:val="007C2E1F"/>
    <w:rsid w:val="007C606B"/>
    <w:rsid w:val="007E6A61"/>
    <w:rsid w:val="00801140"/>
    <w:rsid w:val="00803404"/>
    <w:rsid w:val="00834955"/>
    <w:rsid w:val="00845D93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34BC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06DDC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0D22"/>
    <w:rsid w:val="00BA1546"/>
    <w:rsid w:val="00BB4E51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30DA3"/>
    <w:rsid w:val="00F37B29"/>
    <w:rsid w:val="00F476C4"/>
    <w:rsid w:val="00F61DF9"/>
    <w:rsid w:val="00F81960"/>
    <w:rsid w:val="00F82424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7562C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8" w:space="0" w:color="1D824C" w:themeColor="accent1"/>
        <w:bottom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8" w:space="0" w:color="005556" w:themeColor="accent2"/>
        <w:bottom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8" w:space="0" w:color="B11F35" w:themeColor="accent3"/>
        <w:bottom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8" w:space="0" w:color="856628" w:themeColor="accent4"/>
        <w:bottom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8" w:space="0" w:color="4B6A88" w:themeColor="accent6"/>
        <w:bottom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1D824C" w:themeColor="accent1"/>
        <w:bottom w:val="single" w:sz="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5556" w:themeColor="accent2"/>
        <w:bottom w:val="single" w:sz="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B11F35" w:themeColor="accent3"/>
        <w:bottom w:val="single" w:sz="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856628" w:themeColor="accent4"/>
        <w:bottom w:val="single" w:sz="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7E314C" w:themeColor="accent5"/>
        <w:bottom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4B6A88" w:themeColor="accent6"/>
        <w:bottom w:val="single" w:sz="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bottom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bottom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bottom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bottom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bottom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37B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kunal-verma-a19725215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ManyaGupta50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KunalVerma19" TargetMode="Externa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Local\Microsoft\Office\16.0\DTS\en-US%7b66F762F8-519D-40F8-80FF-D8E6FC661F26%7d\%7b033E58A8-2D74-4DFC-AED5-14F15150E4DF%7dtf16402488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C8A01F21262490F871EB1E27CCB7D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528820-2102-454F-8AA0-035D187DBC91}"/>
      </w:docPartPr>
      <w:docPartBody>
        <w:p w:rsidR="00C917F5" w:rsidRDefault="00592142">
          <w:pPr>
            <w:pStyle w:val="6C8A01F21262490F871EB1E27CCB7D64"/>
          </w:pPr>
          <w:r w:rsidRPr="00CF1A49">
            <w:t>Experience</w:t>
          </w:r>
        </w:p>
      </w:docPartBody>
    </w:docPart>
    <w:docPart>
      <w:docPartPr>
        <w:name w:val="127BA3D3B25A4A15877DE7BC461CF3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7B9FA3-C73D-4B6D-BA57-BD115BD3CF3D}"/>
      </w:docPartPr>
      <w:docPartBody>
        <w:p w:rsidR="00C917F5" w:rsidRDefault="00592142">
          <w:pPr>
            <w:pStyle w:val="127BA3D3B25A4A15877DE7BC461CF357"/>
          </w:pPr>
          <w:r w:rsidRPr="00CF1A49">
            <w:t>Education</w:t>
          </w:r>
        </w:p>
      </w:docPartBody>
    </w:docPart>
    <w:docPart>
      <w:docPartPr>
        <w:name w:val="67F82534D02D4E6088BDBA47BFC294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2697F3-17A5-4036-99BB-6957809BDAE5}"/>
      </w:docPartPr>
      <w:docPartBody>
        <w:p w:rsidR="00C917F5" w:rsidRDefault="00592142">
          <w:pPr>
            <w:pStyle w:val="67F82534D02D4E6088BDBA47BFC2945B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142"/>
    <w:rsid w:val="00592142"/>
    <w:rsid w:val="00C917F5"/>
    <w:rsid w:val="00F46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3F04D4085614623BCFE06B0F706DB4C">
    <w:name w:val="83F04D4085614623BCFE06B0F706DB4C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B3C8DF832415442DA38DE2A32C93C269">
    <w:name w:val="B3C8DF832415442DA38DE2A32C93C269"/>
  </w:style>
  <w:style w:type="paragraph" w:customStyle="1" w:styleId="2DDD03F5A368435DB4722B295F42D5FB">
    <w:name w:val="2DDD03F5A368435DB4722B295F42D5FB"/>
  </w:style>
  <w:style w:type="paragraph" w:customStyle="1" w:styleId="83BEA7FB9491483FB1665CEF3B27C325">
    <w:name w:val="83BEA7FB9491483FB1665CEF3B27C325"/>
  </w:style>
  <w:style w:type="paragraph" w:customStyle="1" w:styleId="109068F7638D48C1BA8E0C946737703A">
    <w:name w:val="109068F7638D48C1BA8E0C946737703A"/>
  </w:style>
  <w:style w:type="paragraph" w:customStyle="1" w:styleId="43612271C9A54496AF9883DA59EDBD11">
    <w:name w:val="43612271C9A54496AF9883DA59EDBD11"/>
  </w:style>
  <w:style w:type="paragraph" w:customStyle="1" w:styleId="74D3821D18E04F7482939DA185009372">
    <w:name w:val="74D3821D18E04F7482939DA185009372"/>
  </w:style>
  <w:style w:type="paragraph" w:customStyle="1" w:styleId="B32423425330466EB8D1763128617A79">
    <w:name w:val="B32423425330466EB8D1763128617A79"/>
  </w:style>
  <w:style w:type="paragraph" w:customStyle="1" w:styleId="28132439B3CE4818847325A6CC795058">
    <w:name w:val="28132439B3CE4818847325A6CC795058"/>
  </w:style>
  <w:style w:type="paragraph" w:customStyle="1" w:styleId="23C2173A56E144C4ADA2296289E697FB">
    <w:name w:val="23C2173A56E144C4ADA2296289E697FB"/>
  </w:style>
  <w:style w:type="paragraph" w:customStyle="1" w:styleId="AF5F3828198B47E483F7D7276D83055A">
    <w:name w:val="AF5F3828198B47E483F7D7276D83055A"/>
  </w:style>
  <w:style w:type="paragraph" w:customStyle="1" w:styleId="6C8A01F21262490F871EB1E27CCB7D64">
    <w:name w:val="6C8A01F21262490F871EB1E27CCB7D64"/>
  </w:style>
  <w:style w:type="paragraph" w:customStyle="1" w:styleId="957BB1BA737841DA9490C1959438F0DB">
    <w:name w:val="957BB1BA737841DA9490C1959438F0DB"/>
  </w:style>
  <w:style w:type="paragraph" w:customStyle="1" w:styleId="7163CF1521D04CFA94D4FF2A1AAFB791">
    <w:name w:val="7163CF1521D04CFA94D4FF2A1AAFB791"/>
  </w:style>
  <w:style w:type="paragraph" w:customStyle="1" w:styleId="461D48A80C414B33B82FBB6F232EFBAA">
    <w:name w:val="461D48A80C414B33B82FBB6F232EFBAA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426AAD5B3B7F4C25AF8999B6172EE609">
    <w:name w:val="426AAD5B3B7F4C25AF8999B6172EE609"/>
  </w:style>
  <w:style w:type="paragraph" w:customStyle="1" w:styleId="5FB642D95B5941FD8CD991519DB24D1C">
    <w:name w:val="5FB642D95B5941FD8CD991519DB24D1C"/>
  </w:style>
  <w:style w:type="paragraph" w:customStyle="1" w:styleId="E6B27567AFFD436C9C566E7E9DE58E5B">
    <w:name w:val="E6B27567AFFD436C9C566E7E9DE58E5B"/>
  </w:style>
  <w:style w:type="paragraph" w:customStyle="1" w:styleId="5B4A85173C4A417BB13DD27FCED05620">
    <w:name w:val="5B4A85173C4A417BB13DD27FCED05620"/>
  </w:style>
  <w:style w:type="paragraph" w:customStyle="1" w:styleId="71D7D71BFDD14C54B3DBD336360F3CEA">
    <w:name w:val="71D7D71BFDD14C54B3DBD336360F3CEA"/>
  </w:style>
  <w:style w:type="paragraph" w:customStyle="1" w:styleId="75EA82E0340D43B4967A24087063B220">
    <w:name w:val="75EA82E0340D43B4967A24087063B220"/>
  </w:style>
  <w:style w:type="paragraph" w:customStyle="1" w:styleId="9E02968567364B20AF33A20587484478">
    <w:name w:val="9E02968567364B20AF33A20587484478"/>
  </w:style>
  <w:style w:type="paragraph" w:customStyle="1" w:styleId="127BA3D3B25A4A15877DE7BC461CF357">
    <w:name w:val="127BA3D3B25A4A15877DE7BC461CF357"/>
  </w:style>
  <w:style w:type="paragraph" w:customStyle="1" w:styleId="0DF935D3DBE44132A88D84D09A94AE46">
    <w:name w:val="0DF935D3DBE44132A88D84D09A94AE46"/>
  </w:style>
  <w:style w:type="paragraph" w:customStyle="1" w:styleId="C0D75EC4B9D44A9B812B82F99B1DF441">
    <w:name w:val="C0D75EC4B9D44A9B812B82F99B1DF441"/>
  </w:style>
  <w:style w:type="paragraph" w:customStyle="1" w:styleId="D2FBF813F656425FA8B1BAFE011F0B03">
    <w:name w:val="D2FBF813F656425FA8B1BAFE011F0B03"/>
  </w:style>
  <w:style w:type="paragraph" w:customStyle="1" w:styleId="D85452192EE94CDF8D53B0F1D9134E96">
    <w:name w:val="D85452192EE94CDF8D53B0F1D9134E96"/>
  </w:style>
  <w:style w:type="paragraph" w:customStyle="1" w:styleId="C7387C4F6CFB49FCBE7689114A59C62A">
    <w:name w:val="C7387C4F6CFB49FCBE7689114A59C62A"/>
  </w:style>
  <w:style w:type="paragraph" w:customStyle="1" w:styleId="B9A7E186AE0A49D3B1672C16511B82A9">
    <w:name w:val="B9A7E186AE0A49D3B1672C16511B82A9"/>
  </w:style>
  <w:style w:type="paragraph" w:customStyle="1" w:styleId="05ADA67B44524B2BA1A7FDBC80D6A06B">
    <w:name w:val="05ADA67B44524B2BA1A7FDBC80D6A06B"/>
  </w:style>
  <w:style w:type="paragraph" w:customStyle="1" w:styleId="41FA34D1CD3340F5828C21493B738566">
    <w:name w:val="41FA34D1CD3340F5828C21493B738566"/>
  </w:style>
  <w:style w:type="paragraph" w:customStyle="1" w:styleId="B6F1415BA1BB46999E45B81813E884FC">
    <w:name w:val="B6F1415BA1BB46999E45B81813E884FC"/>
  </w:style>
  <w:style w:type="paragraph" w:customStyle="1" w:styleId="BC45EC34CCD745459E8EAF526D0728A6">
    <w:name w:val="BC45EC34CCD745459E8EAF526D0728A6"/>
  </w:style>
  <w:style w:type="paragraph" w:customStyle="1" w:styleId="67F82534D02D4E6088BDBA47BFC2945B">
    <w:name w:val="67F82534D02D4E6088BDBA47BFC2945B"/>
  </w:style>
  <w:style w:type="paragraph" w:customStyle="1" w:styleId="27D0DC28E1F14141A6E53E77F4B61E17">
    <w:name w:val="27D0DC28E1F14141A6E53E77F4B61E17"/>
  </w:style>
  <w:style w:type="paragraph" w:customStyle="1" w:styleId="4859DF83BC5646D6A19E7C8B93D4263F">
    <w:name w:val="4859DF83BC5646D6A19E7C8B93D4263F"/>
  </w:style>
  <w:style w:type="paragraph" w:customStyle="1" w:styleId="66988F415DBC41F7A657A617E30F3695">
    <w:name w:val="66988F415DBC41F7A657A617E30F3695"/>
  </w:style>
  <w:style w:type="paragraph" w:customStyle="1" w:styleId="486577236DF248F2A6C4679C9746416E">
    <w:name w:val="486577236DF248F2A6C4679C9746416E"/>
  </w:style>
  <w:style w:type="paragraph" w:customStyle="1" w:styleId="5ABE9D0E973F4EC5BCF355ED323950AA">
    <w:name w:val="5ABE9D0E973F4EC5BCF355ED323950AA"/>
  </w:style>
  <w:style w:type="paragraph" w:customStyle="1" w:styleId="FB80412BFA8F43D885E6E614F13BA1C1">
    <w:name w:val="FB80412BFA8F43D885E6E614F13BA1C1"/>
  </w:style>
  <w:style w:type="paragraph" w:customStyle="1" w:styleId="384077CA55224B308A0E7CCC9C721C5F">
    <w:name w:val="384077CA55224B308A0E7CCC9C721C5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62C88-DC0A-4AC1-A368-FF04DED43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{033E58A8-2D74-4DFC-AED5-14F15150E4DF}tf16402488_win32</Template>
  <TotalTime>0</TotalTime>
  <Pages>2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2022-01-13T21:20:00Z</dcterms:created>
  <dcterms:modified xsi:type="dcterms:W3CDTF">2022-02-05T06:35:00Z</dcterms:modified>
  <cp:category/>
</cp:coreProperties>
</file>